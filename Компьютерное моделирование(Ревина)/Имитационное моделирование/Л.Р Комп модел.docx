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template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A2A06">
      <w:pPr>
        <w:framePr w:h="430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90085" cy="2729865"/>
            <wp:effectExtent l="1905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0085" cy="272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430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type w:val="continuous"/>
          <w:pgSz w:w="16834" w:h="11909" w:orient="landscape"/>
          <w:pgMar w:top="1440" w:right="8313" w:bottom="720" w:left="1440" w:header="720" w:footer="720" w:gutter="0"/>
          <w:cols w:space="720"/>
          <w:noEndnote/>
        </w:sectPr>
      </w:pPr>
    </w:p>
    <w:p w:rsidR="00000000" w:rsidRDefault="004A2A06">
      <w:pPr>
        <w:framePr w:h="9163" w:hSpace="10080" w:wrap="notBeside" w:vAnchor="text" w:hAnchor="margin" w:x="756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544695" cy="5814060"/>
            <wp:effectExtent l="19050" t="0" r="825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4695" cy="581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framePr w:h="9314" w:hSpace="10080" w:wrap="notBeside" w:vAnchor="text" w:hAnchor="margin" w:x="1" w:y="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35475" cy="5909310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5475" cy="5909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9314" w:hSpace="10080" w:wrap="notBeside" w:vAnchor="text" w:hAnchor="margin" w:x="1" w:y="1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90" w:right="1060" w:bottom="360" w:left="1059" w:header="720" w:footer="720" w:gutter="0"/>
          <w:cols w:space="720"/>
          <w:noEndnote/>
        </w:sectPr>
      </w:pPr>
    </w:p>
    <w:p w:rsidR="00000000" w:rsidRDefault="004A2A06">
      <w:pPr>
        <w:framePr w:h="8746" w:hSpace="10080" w:wrap="notBeside" w:vAnchor="text" w:hAnchor="margin" w:x="7758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94835" cy="5554345"/>
            <wp:effectExtent l="1905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5554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framePr w:h="9285" w:hSpace="10080" w:wrap="notBeside" w:vAnchor="text" w:hAnchor="margin" w:x="1" w:y="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22140" cy="589597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214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9285" w:hSpace="10080" w:wrap="notBeside" w:vAnchor="text" w:hAnchor="margin" w:x="1" w:y="47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89" w:right="1082" w:bottom="360" w:left="1081" w:header="720" w:footer="720" w:gutter="0"/>
          <w:cols w:space="720"/>
          <w:noEndnote/>
        </w:sectPr>
      </w:pPr>
    </w:p>
    <w:p w:rsidR="00000000" w:rsidRDefault="004A2A06">
      <w:pPr>
        <w:framePr w:h="922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462780" cy="5854700"/>
            <wp:effectExtent l="1905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2780" cy="585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framePr w:h="7725" w:hSpace="10080" w:wrap="notBeside" w:vAnchor="text" w:hAnchor="margin" w:x="7787" w:y="3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17035" cy="489966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899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7725" w:hSpace="10080" w:wrap="notBeside" w:vAnchor="text" w:hAnchor="margin" w:x="7787" w:y="32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341" w:right="1209" w:bottom="360" w:left="1208" w:header="720" w:footer="720" w:gutter="0"/>
          <w:cols w:space="720"/>
          <w:noEndnote/>
        </w:sectPr>
      </w:pPr>
    </w:p>
    <w:p w:rsidR="00000000" w:rsidRDefault="004A2A06">
      <w:pPr>
        <w:framePr w:h="9343" w:hSpace="10080" w:wrap="notBeside" w:vAnchor="text" w:hAnchor="margin" w:x="780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7530" cy="59366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93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framePr w:h="9332" w:hSpace="10080" w:wrap="notBeside" w:vAnchor="text" w:hAnchor="margin" w:x="1" w:y="4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585335" cy="5923280"/>
            <wp:effectExtent l="19050" t="0" r="571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335" cy="59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9332" w:hSpace="10080" w:wrap="notBeside" w:vAnchor="text" w:hAnchor="margin" w:x="1" w:y="44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67" w:right="1074" w:bottom="360" w:left="1074" w:header="720" w:footer="720" w:gutter="0"/>
          <w:cols w:space="720"/>
          <w:noEndnote/>
        </w:sectPr>
      </w:pPr>
    </w:p>
    <w:p w:rsidR="00000000" w:rsidRDefault="004A2A06">
      <w:pPr>
        <w:framePr w:h="9285" w:hSpace="10080" w:wrap="notBeside" w:vAnchor="text" w:hAnchor="margin" w:x="7427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367530" cy="58959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589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framePr w:h="9331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98950" cy="5923280"/>
            <wp:effectExtent l="1905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950" cy="5923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p w:rsidR="00000000" w:rsidRDefault="004A2A06">
      <w:pPr>
        <w:framePr w:h="9331" w:hSpace="10080" w:wrap="notBeside" w:vAnchor="text" w:hAnchor="margin" w:x="1" w:y="75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000000">
          <w:pgSz w:w="16834" w:h="11909" w:orient="landscape"/>
          <w:pgMar w:top="1252" w:right="1263" w:bottom="360" w:left="1263" w:header="720" w:footer="720" w:gutter="0"/>
          <w:cols w:space="720"/>
          <w:noEndnote/>
        </w:sectPr>
      </w:pPr>
    </w:p>
    <w:p w:rsidR="00000000" w:rsidRDefault="004A2A06">
      <w:pPr>
        <w:framePr w:h="6286" w:hSpace="10080" w:wrap="notBeside" w:vAnchor="text" w:hAnchor="margin" w:x="1" w:y="1"/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4012565" cy="3985260"/>
            <wp:effectExtent l="19050" t="0" r="698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3985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A06" w:rsidRDefault="004A2A06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"/>
          <w:szCs w:val="2"/>
        </w:rPr>
      </w:pPr>
    </w:p>
    <w:sectPr w:rsidR="004A2A06">
      <w:pgSz w:w="16834" w:h="11909" w:orient="landscape"/>
      <w:pgMar w:top="1440" w:right="9080" w:bottom="72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7D315C"/>
    <w:rsid w:val="004A2A06"/>
    <w:rsid w:val="007D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Л.Р Комп модел</Template>
  <TotalTime>1</TotalTime>
  <Pages>7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H1</dc:creator>
  <cp:keywords/>
  <dc:description/>
  <cp:lastModifiedBy>H1</cp:lastModifiedBy>
  <cp:revision>1</cp:revision>
  <dcterms:created xsi:type="dcterms:W3CDTF">2014-11-20T06:36:00Z</dcterms:created>
  <dcterms:modified xsi:type="dcterms:W3CDTF">2014-11-20T06:37:00Z</dcterms:modified>
</cp:coreProperties>
</file>